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38FD2" w14:textId="74821DE0" w:rsidR="00F735DB" w:rsidRDefault="00F735DB">
      <w:pPr>
        <w:rPr>
          <w:rFonts w:ascii="Arial" w:hAnsi="Arial" w:cs="Arial"/>
        </w:rPr>
      </w:pPr>
      <w:r>
        <w:rPr>
          <w:rFonts w:ascii="Arial" w:hAnsi="Arial" w:cs="Arial"/>
        </w:rPr>
        <w:t>npx prisma migrate dev</w:t>
      </w:r>
    </w:p>
    <w:p w14:paraId="16157136" w14:textId="0F062A09" w:rsidR="00F735DB" w:rsidRDefault="00F735DB">
      <w:pPr>
        <w:rPr>
          <w:rFonts w:ascii="Arial" w:hAnsi="Arial" w:cs="Arial"/>
        </w:rPr>
      </w:pPr>
      <w:r>
        <w:rPr>
          <w:rFonts w:ascii="Arial" w:hAnsi="Arial" w:cs="Arial"/>
        </w:rPr>
        <w:t>npx prisma studio</w:t>
      </w:r>
    </w:p>
    <w:p w14:paraId="31E7FDF3" w14:textId="04036951" w:rsidR="00F735DB" w:rsidRDefault="00F735DB">
      <w:pPr>
        <w:rPr>
          <w:rFonts w:ascii="Arial" w:hAnsi="Arial" w:cs="Arial"/>
        </w:rPr>
      </w:pPr>
      <w:r w:rsidRPr="00F735DB">
        <w:rPr>
          <w:rFonts w:ascii="Arial" w:hAnsi="Arial" w:cs="Arial"/>
        </w:rPr>
        <w:t>npx prisma migrate reset --force</w:t>
      </w:r>
    </w:p>
    <w:p w14:paraId="354BAF5C" w14:textId="77777777" w:rsidR="00F735DB" w:rsidRDefault="00F735DB">
      <w:pPr>
        <w:rPr>
          <w:rFonts w:ascii="Arial" w:hAnsi="Arial" w:cs="Arial"/>
        </w:rPr>
      </w:pPr>
    </w:p>
    <w:p w14:paraId="298DDF3D" w14:textId="5C514833" w:rsidR="00CC0D78" w:rsidRPr="004E062E" w:rsidRDefault="00A90943">
      <w:pPr>
        <w:rPr>
          <w:rFonts w:ascii="Arial" w:hAnsi="Arial" w:cs="Arial"/>
        </w:rPr>
      </w:pPr>
      <w:r w:rsidRPr="00A90943">
        <w:rPr>
          <w:rFonts w:ascii="Arial" w:hAnsi="Arial" w:cs="Arial"/>
        </w:rPr>
        <w:t xml:space="preserve">docker run --name </w:t>
      </w:r>
      <w:r>
        <w:rPr>
          <w:rFonts w:ascii="Arial" w:hAnsi="Arial" w:cs="Arial"/>
        </w:rPr>
        <w:t>AppD</w:t>
      </w:r>
      <w:r w:rsidRPr="00A90943">
        <w:rPr>
          <w:rFonts w:ascii="Arial" w:hAnsi="Arial" w:cs="Arial"/>
        </w:rPr>
        <w:t>ev</w:t>
      </w:r>
      <w:r>
        <w:rPr>
          <w:rFonts w:ascii="Arial" w:hAnsi="Arial" w:cs="Arial"/>
        </w:rPr>
        <w:t>Project</w:t>
      </w:r>
      <w:r w:rsidRPr="00A90943">
        <w:rPr>
          <w:rFonts w:ascii="Arial" w:hAnsi="Arial" w:cs="Arial"/>
        </w:rPr>
        <w:t xml:space="preserve"> -e POSTGRES_PASSWORD=HelloWorld123 -p 5432:5432 -d postgres</w:t>
      </w:r>
    </w:p>
    <w:sectPr w:rsidR="00CC0D78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32"/>
    <w:rsid w:val="004E062E"/>
    <w:rsid w:val="008E3BDF"/>
    <w:rsid w:val="00A90943"/>
    <w:rsid w:val="00B97032"/>
    <w:rsid w:val="00CC0D78"/>
    <w:rsid w:val="00EF4ADF"/>
    <w:rsid w:val="00F373EA"/>
    <w:rsid w:val="00F7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43EB4C60-5784-4063-AB7B-E799FD77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~WRL1552.tmp</Template>
  <TotalTime>11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Smith (1000125766)</dc:creator>
  <cp:keywords/>
  <dc:description/>
  <cp:lastModifiedBy>Hugo Smith (1000125766)</cp:lastModifiedBy>
  <cp:revision>5</cp:revision>
  <dcterms:created xsi:type="dcterms:W3CDTF">2025-04-10T03:07:00Z</dcterms:created>
  <dcterms:modified xsi:type="dcterms:W3CDTF">2025-04-10T03:18:00Z</dcterms:modified>
</cp:coreProperties>
</file>